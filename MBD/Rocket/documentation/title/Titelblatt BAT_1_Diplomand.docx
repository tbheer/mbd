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1886E" w14:textId="77777777" w:rsidR="00E575C2" w:rsidRPr="00C6782B" w:rsidRDefault="00E575C2" w:rsidP="00ED229C">
      <w:pPr>
        <w:sectPr w:rsidR="00E575C2" w:rsidRPr="00C6782B" w:rsidSect="00622B2F">
          <w:headerReference w:type="default" r:id="rId10"/>
          <w:footerReference w:type="default" r:id="rId11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744BC849" w14:textId="77777777" w:rsidR="006B4565" w:rsidRDefault="006B4565" w:rsidP="00B16DB0">
      <w:bookmarkStart w:id="1" w:name="Enclosures"/>
      <w:bookmarkEnd w:id="1"/>
    </w:p>
    <w:p w14:paraId="1A4FA10B" w14:textId="77777777" w:rsidR="00083714" w:rsidRPr="000F6D2C" w:rsidRDefault="00945FFF" w:rsidP="00B16DB0">
      <w:pPr>
        <w:rPr>
          <w:b/>
          <w:sz w:val="28"/>
        </w:rPr>
      </w:pPr>
      <w:r w:rsidRPr="000F6D2C">
        <w:rPr>
          <w:b/>
          <w:sz w:val="28"/>
        </w:rPr>
        <w:t>Bachelor-Thesis an der Hochschule Luzern - Technik &amp; Architektur</w:t>
      </w:r>
    </w:p>
    <w:p w14:paraId="7BE1D4AC" w14:textId="77777777" w:rsidR="00945FFF" w:rsidRDefault="00945FFF" w:rsidP="00B16DB0"/>
    <w:p w14:paraId="21A8B4BC" w14:textId="77777777" w:rsidR="00945FFF" w:rsidRDefault="00945FFF" w:rsidP="00B16DB0"/>
    <w:p w14:paraId="602A59A6" w14:textId="3F5367EB" w:rsidR="00945FFF" w:rsidRPr="000F6D2C" w:rsidRDefault="00945FFF" w:rsidP="00945FFF">
      <w:pPr>
        <w:ind w:left="2552" w:hanging="2552"/>
        <w:rPr>
          <w:b/>
        </w:rPr>
      </w:pPr>
      <w:r w:rsidRPr="000F6D2C">
        <w:rPr>
          <w:b/>
        </w:rPr>
        <w:t>Titel</w:t>
      </w:r>
      <w:r w:rsidRPr="000F6D2C">
        <w:rPr>
          <w:b/>
        </w:rPr>
        <w:tab/>
      </w:r>
      <w:sdt>
        <w:sdtPr>
          <w:rPr>
            <w:b/>
          </w:rPr>
          <w:id w:val="2046639635"/>
          <w:placeholder>
            <w:docPart w:val="0823AAF7B9F84048B9E2A24B9750A9D2"/>
          </w:placeholder>
        </w:sdtPr>
        <w:sdtEndPr/>
        <w:sdtContent>
          <w:r w:rsidR="00F61394">
            <w:rPr>
              <w:b/>
            </w:rPr>
            <w:t xml:space="preserve">Hit ‘n </w:t>
          </w:r>
          <w:proofErr w:type="spellStart"/>
          <w:r w:rsidR="00F61394">
            <w:rPr>
              <w:b/>
            </w:rPr>
            <w:t>Fill</w:t>
          </w:r>
          <w:proofErr w:type="spellEnd"/>
          <w:r w:rsidR="00F61394">
            <w:rPr>
              <w:b/>
            </w:rPr>
            <w:t xml:space="preserve"> </w:t>
          </w:r>
          <w:proofErr w:type="spellStart"/>
          <w:r w:rsidR="00F61394">
            <w:rPr>
              <w:b/>
            </w:rPr>
            <w:t>the</w:t>
          </w:r>
          <w:proofErr w:type="spellEnd"/>
          <w:r w:rsidR="00F61394">
            <w:rPr>
              <w:b/>
            </w:rPr>
            <w:t xml:space="preserve"> Glass</w:t>
          </w:r>
        </w:sdtContent>
      </w:sdt>
    </w:p>
    <w:p w14:paraId="53BE2ED6" w14:textId="77777777" w:rsidR="00945FFF" w:rsidRPr="000F6D2C" w:rsidRDefault="00945FFF" w:rsidP="00945FFF">
      <w:pPr>
        <w:ind w:left="2552" w:hanging="2552"/>
        <w:rPr>
          <w:b/>
        </w:rPr>
      </w:pPr>
    </w:p>
    <w:p w14:paraId="4217B969" w14:textId="08EBAE20" w:rsidR="00945FFF" w:rsidRPr="00A86F5B" w:rsidRDefault="00945FFF" w:rsidP="00945FFF">
      <w:pPr>
        <w:ind w:left="2552" w:hanging="2552"/>
        <w:rPr>
          <w:b/>
          <w:color w:val="808080" w:themeColor="background1" w:themeShade="80"/>
        </w:rPr>
      </w:pPr>
      <w:r w:rsidRPr="000F6D2C">
        <w:rPr>
          <w:b/>
        </w:rPr>
        <w:t>Diplomandin/Diplomand</w:t>
      </w:r>
      <w:r w:rsidRPr="000F6D2C">
        <w:rPr>
          <w:b/>
        </w:rPr>
        <w:tab/>
      </w:r>
      <w:sdt>
        <w:sdtPr>
          <w:rPr>
            <w:b/>
            <w:color w:val="808080" w:themeColor="background1" w:themeShade="80"/>
          </w:rPr>
          <w:id w:val="291573503"/>
          <w:placeholder>
            <w:docPart w:val="E29E114916A846EE8C57D929E6F9A9E5"/>
          </w:placeholder>
        </w:sdtPr>
        <w:sdtEndPr/>
        <w:sdtContent>
          <w:r w:rsidR="00F61394">
            <w:rPr>
              <w:b/>
              <w:color w:val="808080" w:themeColor="background1" w:themeShade="80"/>
            </w:rPr>
            <w:t>D</w:t>
          </w:r>
          <w:r w:rsidR="00DA7E94">
            <w:rPr>
              <w:b/>
              <w:color w:val="808080" w:themeColor="background1" w:themeShade="80"/>
            </w:rPr>
            <w:t>avid B. Heer</w:t>
          </w:r>
        </w:sdtContent>
      </w:sdt>
    </w:p>
    <w:p w14:paraId="2330B9AD" w14:textId="77777777" w:rsidR="00945FFF" w:rsidRPr="00A86F5B" w:rsidRDefault="00945FFF" w:rsidP="00945FFF">
      <w:pPr>
        <w:ind w:left="2552" w:hanging="2552"/>
        <w:rPr>
          <w:b/>
          <w:color w:val="808080" w:themeColor="background1" w:themeShade="80"/>
        </w:rPr>
      </w:pPr>
    </w:p>
    <w:p w14:paraId="1F4FF518" w14:textId="648997B2" w:rsidR="00945FFF" w:rsidRPr="000F6D2C" w:rsidRDefault="00945FFF" w:rsidP="00945FFF">
      <w:pPr>
        <w:ind w:left="2552" w:hanging="2552"/>
        <w:rPr>
          <w:b/>
        </w:rPr>
      </w:pPr>
      <w:r w:rsidRPr="000F6D2C">
        <w:rPr>
          <w:b/>
        </w:rPr>
        <w:t>Bachelor-Studiengang</w:t>
      </w:r>
      <w:r w:rsidRPr="000F6D2C">
        <w:rPr>
          <w:b/>
        </w:rPr>
        <w:tab/>
      </w:r>
      <w:sdt>
        <w:sdtPr>
          <w:rPr>
            <w:b/>
          </w:rPr>
          <w:id w:val="463553626"/>
          <w:placeholder>
            <w:docPart w:val="7AF504D3401C4617A727D947A5FCFF82"/>
          </w:placeholder>
          <w:dropDownList>
            <w:listItem w:displayText="Bachelor Architektur" w:value="Bachelor Architektur"/>
            <w:listItem w:displayText="Bachelor Bauingenieurwesen" w:value="Bachelor Bauingenieurwesen"/>
            <w:listItem w:displayText="Bachelor Elektrotechnik und Informationstechnologie" w:value="Bachelor Elektrotechnik und Informationstechnologie"/>
            <w:listItem w:displayText="Bachelor Gebäudetechnik| Energie" w:value="Bachelor Gebäudetechnik| Energie"/>
            <w:listItem w:displayText="Bachelor Innenarchitektur" w:value="Bachelor Innenarchitektur"/>
            <w:listItem w:displayText="Bachelor Energy Systems Engineering" w:value="Bachelor Energy Systems Engineering"/>
            <w:listItem w:displayText="Bachelor Maschinentechnik" w:value="Bachelor Maschinentechnik"/>
            <w:listItem w:displayText="Bachelor Medizintechnik" w:value="Bachelor Medizintechnik"/>
            <w:listItem w:displayText="Bachelor Wirtschaftsingenieur | Innovation" w:value="Bachelor Wirtschaftsingenieur | Innovation"/>
          </w:dropDownList>
        </w:sdtPr>
        <w:sdtEndPr/>
        <w:sdtContent>
          <w:r w:rsidR="00DA7E94">
            <w:rPr>
              <w:b/>
            </w:rPr>
            <w:t>Bachelor Elektrotechnik und Informationstechnologie</w:t>
          </w:r>
        </w:sdtContent>
      </w:sdt>
    </w:p>
    <w:p w14:paraId="597A6BFD" w14:textId="77777777" w:rsidR="00945FFF" w:rsidRPr="000F6D2C" w:rsidRDefault="00945FFF" w:rsidP="00945FFF">
      <w:pPr>
        <w:ind w:left="2552" w:hanging="2552"/>
        <w:rPr>
          <w:b/>
        </w:rPr>
      </w:pPr>
    </w:p>
    <w:p w14:paraId="488DB3AF" w14:textId="08AAEC72" w:rsidR="00945FFF" w:rsidRPr="000F6D2C" w:rsidRDefault="00945FFF" w:rsidP="00945FFF">
      <w:pPr>
        <w:ind w:left="2552" w:hanging="2552"/>
        <w:rPr>
          <w:b/>
        </w:rPr>
      </w:pPr>
      <w:r w:rsidRPr="000F6D2C">
        <w:rPr>
          <w:b/>
        </w:rPr>
        <w:t>Semester</w:t>
      </w:r>
      <w:r w:rsidRPr="000F6D2C">
        <w:rPr>
          <w:b/>
        </w:rPr>
        <w:tab/>
      </w:r>
      <w:sdt>
        <w:sdtPr>
          <w:rPr>
            <w:b/>
          </w:rPr>
          <w:id w:val="-1756659948"/>
          <w:placeholder>
            <w:docPart w:val="29F300D832E8415F96719AA83C29C80E"/>
          </w:placeholder>
        </w:sdtPr>
        <w:sdtEndPr/>
        <w:sdtContent>
          <w:sdt>
            <w:sdtPr>
              <w:rPr>
                <w:rStyle w:val="Platzhaltertext"/>
                <w:b/>
              </w:rPr>
              <w:tag w:val="Semester auswählen"/>
              <w:id w:val="102857799"/>
              <w:placeholder>
                <w:docPart w:val="7EF3CEF85E06421FB954F32B97515574"/>
              </w:placeholder>
              <w:dropDownList>
                <w:listItem w:displayText="HS18" w:value="HS18"/>
                <w:listItem w:displayText="FS19" w:value="FS19"/>
                <w:listItem w:displayText="HS19" w:value="HS19"/>
                <w:listItem w:displayText="FS20" w:value="FS20"/>
                <w:listItem w:displayText="HS20" w:value="HS20"/>
              </w:dropDownList>
            </w:sdtPr>
            <w:sdtEndPr>
              <w:rPr>
                <w:rStyle w:val="Platzhaltertext"/>
              </w:rPr>
            </w:sdtEndPr>
            <w:sdtContent>
              <w:r w:rsidR="00DA7E94">
                <w:rPr>
                  <w:rStyle w:val="Platzhaltertext"/>
                  <w:b/>
                </w:rPr>
                <w:t>HS18</w:t>
              </w:r>
            </w:sdtContent>
          </w:sdt>
        </w:sdtContent>
      </w:sdt>
    </w:p>
    <w:p w14:paraId="7F331431" w14:textId="77777777" w:rsidR="00945FFF" w:rsidRPr="000F6D2C" w:rsidRDefault="00945FFF" w:rsidP="00945FFF">
      <w:pPr>
        <w:ind w:left="2552" w:hanging="2552"/>
        <w:rPr>
          <w:b/>
        </w:rPr>
      </w:pPr>
    </w:p>
    <w:p w14:paraId="659A90E9" w14:textId="2C9CF996" w:rsidR="00945FFF" w:rsidRPr="000F6D2C" w:rsidRDefault="00945FFF" w:rsidP="00945FFF">
      <w:pPr>
        <w:ind w:left="2552" w:hanging="2552"/>
        <w:rPr>
          <w:b/>
        </w:rPr>
      </w:pPr>
      <w:r w:rsidRPr="000F6D2C">
        <w:rPr>
          <w:b/>
        </w:rPr>
        <w:t>Dozentin/Dozent</w:t>
      </w:r>
      <w:r w:rsidRPr="000F6D2C">
        <w:rPr>
          <w:b/>
        </w:rPr>
        <w:tab/>
      </w:r>
      <w:sdt>
        <w:sdtPr>
          <w:rPr>
            <w:b/>
          </w:rPr>
          <w:id w:val="-2107177082"/>
          <w:placeholder>
            <w:docPart w:val="5B3D82FE7C16478B91399F0C1760E955"/>
          </w:placeholder>
        </w:sdtPr>
        <w:sdtEndPr/>
        <w:sdtContent>
          <w:r w:rsidR="00DA7E94">
            <w:rPr>
              <w:b/>
              <w:color w:val="808080" w:themeColor="background1" w:themeShade="80"/>
            </w:rPr>
            <w:t>Andrew Paice</w:t>
          </w:r>
        </w:sdtContent>
      </w:sdt>
    </w:p>
    <w:p w14:paraId="75B6373F" w14:textId="77777777" w:rsidR="00945FFF" w:rsidRPr="000F6D2C" w:rsidRDefault="00945FFF" w:rsidP="00945FFF">
      <w:pPr>
        <w:ind w:left="2552" w:hanging="2552"/>
        <w:rPr>
          <w:b/>
        </w:rPr>
      </w:pPr>
    </w:p>
    <w:p w14:paraId="6A726EB6" w14:textId="77777777" w:rsidR="00945FFF" w:rsidRPr="000F6D2C" w:rsidRDefault="00945FFF" w:rsidP="00945FFF">
      <w:pPr>
        <w:ind w:left="2552" w:hanging="2552"/>
        <w:rPr>
          <w:b/>
        </w:rPr>
      </w:pPr>
      <w:r w:rsidRPr="000F6D2C">
        <w:rPr>
          <w:b/>
        </w:rPr>
        <w:t>Expertin/Experte</w:t>
      </w:r>
      <w:r w:rsidRPr="000F6D2C">
        <w:rPr>
          <w:b/>
        </w:rPr>
        <w:tab/>
      </w:r>
      <w:sdt>
        <w:sdtPr>
          <w:rPr>
            <w:b/>
          </w:rPr>
          <w:id w:val="-231930377"/>
          <w:placeholder>
            <w:docPart w:val="5D1203A618724081860F1184E8E3C94F"/>
          </w:placeholder>
        </w:sdtPr>
        <w:sdtEndPr/>
        <w:sdtContent>
          <w:r w:rsidR="00A86F5B" w:rsidRPr="00A86F5B">
            <w:rPr>
              <w:b/>
              <w:color w:val="808080" w:themeColor="background1" w:themeShade="80"/>
            </w:rPr>
            <w:t>Name, Vorname</w:t>
          </w:r>
        </w:sdtContent>
      </w:sdt>
    </w:p>
    <w:p w14:paraId="430E1BA7" w14:textId="77777777" w:rsidR="00945FFF" w:rsidRDefault="00945FFF" w:rsidP="00945FFF">
      <w:pPr>
        <w:ind w:left="2552" w:hanging="2552"/>
      </w:pPr>
    </w:p>
    <w:p w14:paraId="0F479FDA" w14:textId="77777777" w:rsidR="00945FFF" w:rsidRDefault="00945FFF" w:rsidP="00B16DB0"/>
    <w:p w14:paraId="49CC1AED" w14:textId="77777777" w:rsidR="00945FFF" w:rsidRDefault="00945FFF" w:rsidP="00B16DB0"/>
    <w:p w14:paraId="3631E0CC" w14:textId="77777777" w:rsidR="0046278D" w:rsidRPr="00EA00DD" w:rsidRDefault="0046278D" w:rsidP="00B16DB0">
      <w:pPr>
        <w:rPr>
          <w:b/>
        </w:rPr>
      </w:pPr>
      <w:r w:rsidRPr="00EA00DD">
        <w:rPr>
          <w:b/>
        </w:rPr>
        <w:t>Abstract</w:t>
      </w:r>
      <w:r w:rsidR="001F24AF" w:rsidRPr="00EA00DD">
        <w:rPr>
          <w:b/>
        </w:rPr>
        <w:t xml:space="preserve"> Deutsch</w:t>
      </w:r>
    </w:p>
    <w:p w14:paraId="3289BEC3" w14:textId="77777777" w:rsidR="00B01FD4" w:rsidRPr="00EA00DD" w:rsidRDefault="0002376A" w:rsidP="00B01FD4">
      <w:sdt>
        <w:sdtPr>
          <w:id w:val="1335966557"/>
          <w:placeholder>
            <w:docPart w:val="6A660397D6D14349B06038519C09E7A7"/>
          </w:placeholder>
          <w:showingPlcHdr/>
        </w:sdtPr>
        <w:sdtEndPr/>
        <w:sdtContent>
          <w:r w:rsidR="00B01FD4" w:rsidRPr="00EA00DD">
            <w:rPr>
              <w:rStyle w:val="Platzhaltertext"/>
            </w:rPr>
            <w:t>Klicken oder tippen Sie hier, um Text einzugeben.</w:t>
          </w:r>
        </w:sdtContent>
      </w:sdt>
    </w:p>
    <w:p w14:paraId="696811B5" w14:textId="77777777" w:rsidR="00EA00DD" w:rsidRDefault="00EA00DD" w:rsidP="00B16DB0"/>
    <w:p w14:paraId="587C48E9" w14:textId="77777777" w:rsidR="00EA00DD" w:rsidRDefault="00EA00DD" w:rsidP="00B16DB0"/>
    <w:p w14:paraId="3305EBA9" w14:textId="77777777" w:rsidR="00EA00DD" w:rsidRPr="00EA00DD" w:rsidRDefault="00EA00DD" w:rsidP="00B16DB0"/>
    <w:p w14:paraId="052E8425" w14:textId="77777777" w:rsidR="001F24AF" w:rsidRPr="00EA00DD" w:rsidRDefault="001F24AF" w:rsidP="00B16DB0">
      <w:pPr>
        <w:rPr>
          <w:b/>
        </w:rPr>
      </w:pPr>
      <w:r w:rsidRPr="00EA00DD">
        <w:rPr>
          <w:b/>
        </w:rPr>
        <w:t>Abstract Englisch</w:t>
      </w:r>
    </w:p>
    <w:p w14:paraId="6490396F" w14:textId="77777777" w:rsidR="001F24AF" w:rsidRPr="00EA00DD" w:rsidRDefault="0002376A" w:rsidP="00B16DB0">
      <w:sdt>
        <w:sdtPr>
          <w:id w:val="1637596680"/>
          <w:placeholder>
            <w:docPart w:val="742293F08DAF40C7863E20B7B1A60490"/>
          </w:placeholder>
          <w:showingPlcHdr/>
        </w:sdtPr>
        <w:sdtEndPr/>
        <w:sdtContent>
          <w:r w:rsidR="00EA00DD" w:rsidRPr="00EA00DD">
            <w:rPr>
              <w:rStyle w:val="Platzhaltertext"/>
            </w:rPr>
            <w:t>Klicken oder tippen Sie hier, um Text einzugeben.</w:t>
          </w:r>
        </w:sdtContent>
      </w:sdt>
    </w:p>
    <w:p w14:paraId="0BF847CC" w14:textId="77777777" w:rsidR="0046278D" w:rsidRDefault="0046278D" w:rsidP="00B16DB0"/>
    <w:p w14:paraId="4EE702DF" w14:textId="77777777" w:rsidR="00EA00DD" w:rsidRDefault="00EA00DD" w:rsidP="00B16DB0"/>
    <w:p w14:paraId="0F6613D5" w14:textId="77777777" w:rsidR="00DD6795" w:rsidRDefault="00DD6795" w:rsidP="00B16DB0"/>
    <w:p w14:paraId="5A139EA8" w14:textId="0C57261A" w:rsidR="009335C2" w:rsidRDefault="009335C2" w:rsidP="00B16DB0">
      <w:bookmarkStart w:id="2" w:name="MacroStartPosition"/>
      <w:bookmarkEnd w:id="2"/>
    </w:p>
    <w:p w14:paraId="3DBA696D" w14:textId="1F66F2C5" w:rsidR="00DD6795" w:rsidRDefault="00A86F5B" w:rsidP="00D626EA">
      <w:pPr>
        <w:ind w:left="2552" w:hanging="2552"/>
      </w:pPr>
      <w:r>
        <w:t>Ort, Datum</w:t>
      </w:r>
      <w:r w:rsidR="00D626EA">
        <w:tab/>
      </w:r>
      <w:sdt>
        <w:sdtPr>
          <w:id w:val="584107350"/>
          <w:placeholder>
            <w:docPart w:val="DefaultPlaceholder_-1854013440"/>
          </w:placeholder>
        </w:sdtPr>
        <w:sdtEndPr/>
        <w:sdtContent>
          <w:sdt>
            <w:sdtPr>
              <w:id w:val="1709995525"/>
              <w:placeholder>
                <w:docPart w:val="F5F8B349606D478EB2DF484D72E1D4C3"/>
              </w:placeholder>
              <w:showingPlcHdr/>
              <w:text/>
            </w:sdtPr>
            <w:sdtEndPr/>
            <w:sdtContent>
              <w:r w:rsidR="00D626EA">
                <w:rPr>
                  <w:rStyle w:val="Platzhaltertext"/>
                </w:rPr>
                <w:t>Ort, Datum eingeben</w:t>
              </w:r>
            </w:sdtContent>
          </w:sdt>
        </w:sdtContent>
      </w:sdt>
    </w:p>
    <w:p w14:paraId="336B3EA2" w14:textId="77F91848" w:rsidR="0046278D" w:rsidRPr="006873E0" w:rsidRDefault="00DD6795" w:rsidP="00B16DB0">
      <w:pPr>
        <w:rPr>
          <w:rFonts w:cs="Times New Roman"/>
          <w:b/>
          <w:iCs/>
        </w:rPr>
      </w:pPr>
      <w:r w:rsidRPr="008832F5">
        <w:rPr>
          <w:rFonts w:cs="Times New Roman"/>
          <w:b/>
          <w:iCs/>
        </w:rPr>
        <w:t xml:space="preserve">© </w:t>
      </w:r>
      <w:sdt>
        <w:sdtPr>
          <w:rPr>
            <w:b/>
          </w:rPr>
          <w:id w:val="-1067106900"/>
          <w:placeholder>
            <w:docPart w:val="1C5409E7547D4DA2881865BBF13D76EC"/>
          </w:placeholder>
        </w:sdtPr>
        <w:sdtEndPr/>
        <w:sdtContent>
          <w:r w:rsidR="00415B2A">
            <w:rPr>
              <w:b/>
            </w:rPr>
            <w:t>David Heer</w:t>
          </w:r>
        </w:sdtContent>
      </w:sdt>
      <w:r w:rsidRPr="008832F5">
        <w:rPr>
          <w:b/>
        </w:rPr>
        <w:t xml:space="preserve">, </w:t>
      </w:r>
      <w:r w:rsidR="00833E4F" w:rsidRPr="008832F5">
        <w:rPr>
          <w:rFonts w:cs="Times New Roman"/>
          <w:b/>
          <w:iCs/>
        </w:rPr>
        <w:t>Hochschule Luzern – Technik &amp; Architekt</w:t>
      </w:r>
      <w:bookmarkStart w:id="3" w:name="_GoBack"/>
      <w:bookmarkEnd w:id="3"/>
      <w:r w:rsidR="00833E4F" w:rsidRPr="008832F5">
        <w:rPr>
          <w:rFonts w:cs="Times New Roman"/>
          <w:b/>
          <w:iCs/>
        </w:rPr>
        <w:t>ur</w:t>
      </w:r>
    </w:p>
    <w:sectPr w:rsidR="0046278D" w:rsidRPr="006873E0" w:rsidSect="000F6D2C">
      <w:headerReference w:type="default" r:id="rId12"/>
      <w:footerReference w:type="default" r:id="rId13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26726" w14:textId="77777777" w:rsidR="0002376A" w:rsidRPr="00C6782B" w:rsidRDefault="0002376A">
      <w:r w:rsidRPr="00C6782B">
        <w:separator/>
      </w:r>
    </w:p>
  </w:endnote>
  <w:endnote w:type="continuationSeparator" w:id="0">
    <w:p w14:paraId="7ABCD0D8" w14:textId="77777777" w:rsidR="0002376A" w:rsidRPr="00C6782B" w:rsidRDefault="0002376A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79596" w14:textId="77777777" w:rsidR="006873E0" w:rsidRPr="00833E4F" w:rsidRDefault="006873E0" w:rsidP="006873E0">
    <w:pPr>
      <w:ind w:left="-426"/>
      <w:rPr>
        <w:rFonts w:cs="Times New Roman"/>
        <w:iCs/>
      </w:rPr>
    </w:pPr>
    <w:r w:rsidRPr="00833E4F">
      <w:rPr>
        <w:rFonts w:cs="Times New Roman"/>
        <w:iCs/>
      </w:rPr>
      <w:t xml:space="preserve">Alle Rechte vorbehalten. Die Arbeit oder Teile davon dürfen ohne schriftliche Genehmigung der Rechteinhaber weder in irgendeiner Form reproduziert noch elektronisch gespeichert, verarbeitet, vervielfältigt oder verbreitet werden. </w:t>
    </w:r>
  </w:p>
  <w:p w14:paraId="6C7268E4" w14:textId="77777777" w:rsidR="006873E0" w:rsidRPr="00833E4F" w:rsidRDefault="006873E0" w:rsidP="006873E0">
    <w:pPr>
      <w:ind w:left="-426"/>
      <w:rPr>
        <w:rFonts w:cs="Times New Roman"/>
        <w:iCs/>
      </w:rPr>
    </w:pPr>
  </w:p>
  <w:p w14:paraId="7C2EE504" w14:textId="77777777" w:rsidR="006873E0" w:rsidRDefault="006873E0" w:rsidP="006873E0">
    <w:pPr>
      <w:ind w:left="-426"/>
    </w:pPr>
    <w:r w:rsidRPr="00833E4F">
      <w:rPr>
        <w:rFonts w:cs="Times New Roman"/>
        <w:iCs/>
      </w:rPr>
      <w:t>Sofern die Arbeit auf der Website der Hochschule Luzern online veröffentlicht wird, können abweichende Nutzungsbedingungen unter Creative-</w:t>
    </w:r>
    <w:proofErr w:type="spellStart"/>
    <w:r w:rsidRPr="00833E4F">
      <w:rPr>
        <w:rFonts w:cs="Times New Roman"/>
        <w:iCs/>
      </w:rPr>
      <w:t>Commons</w:t>
    </w:r>
    <w:proofErr w:type="spellEnd"/>
    <w:r w:rsidRPr="00833E4F">
      <w:rPr>
        <w:rFonts w:cs="Times New Roman"/>
        <w:iCs/>
      </w:rPr>
      <w:t>-Lizenzen gelten. Massgebend ist in diesem Fall die auf der Website angezeigte Creative-</w:t>
    </w:r>
    <w:proofErr w:type="spellStart"/>
    <w:r w:rsidRPr="00833E4F">
      <w:rPr>
        <w:rFonts w:cs="Times New Roman"/>
        <w:iCs/>
      </w:rPr>
      <w:t>Commons</w:t>
    </w:r>
    <w:proofErr w:type="spellEnd"/>
    <w:r w:rsidRPr="00833E4F">
      <w:rPr>
        <w:rFonts w:cs="Times New Roman"/>
        <w:iCs/>
      </w:rPr>
      <w:t>-Lizenz.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D956A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CD761" w14:textId="77777777" w:rsidR="0002376A" w:rsidRPr="00C6782B" w:rsidRDefault="0002376A">
      <w:r w:rsidRPr="00C6782B">
        <w:separator/>
      </w:r>
    </w:p>
  </w:footnote>
  <w:footnote w:type="continuationSeparator" w:id="0">
    <w:p w14:paraId="1012399A" w14:textId="77777777" w:rsidR="0002376A" w:rsidRPr="00C6782B" w:rsidRDefault="0002376A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BD1F1" w14:textId="77777777" w:rsidR="006C4D77" w:rsidRPr="00C6782B" w:rsidRDefault="006C4D77" w:rsidP="00A6301A">
    <w:bookmarkStart w:id="0" w:name="_DN_Hide_20"/>
  </w:p>
  <w:bookmarkEnd w:id="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6ECAC" w14:textId="77777777" w:rsidR="00612F91" w:rsidRDefault="005E14F3" w:rsidP="00A6301A">
    <w:bookmarkStart w:id="4" w:name="LogoPn"/>
    <w:r>
      <w:rPr>
        <w:noProof/>
        <w:lang w:eastAsia="de-CH"/>
      </w:rPr>
      <w:drawing>
        <wp:anchor distT="0" distB="0" distL="114300" distR="114300" simplePos="0" relativeHeight="251657728" behindDoc="1" locked="1" layoutInCell="1" allowOverlap="1" wp14:anchorId="37F9010C" wp14:editId="66A9F12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900000"/>
          <wp:effectExtent l="0" t="0" r="317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lu_d.ta.k.2100.250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4B08">
      <w:t xml:space="preserve"> </w:t>
    </w:r>
    <w:r w:rsidR="006C4D77" w:rsidRPr="005C11B8">
      <w:t> </w:t>
    </w:r>
    <w:bookmarkEnd w:id="4"/>
  </w:p>
  <w:p w14:paraId="37D284B6" w14:textId="77777777" w:rsidR="00EC1452" w:rsidRPr="0068498D" w:rsidRDefault="00C94B08" w:rsidP="00CD0DE0">
    <w:pPr>
      <w:pStyle w:val="CityDateSecondPage"/>
    </w:pPr>
    <w:r w:rsidRPr="0068498D">
      <w:t xml:space="preserve">Horw, </w:t>
    </w:r>
    <w:r>
      <w:fldChar w:fldCharType="begin"/>
    </w:r>
    <w:r w:rsidRPr="0068498D">
      <w:instrText xml:space="preserve"> REF  DokumentDatum  \* MERGEFORMAT </w:instrText>
    </w:r>
    <w:r>
      <w:fldChar w:fldCharType="separate"/>
    </w:r>
    <w:r w:rsidR="007F0BFA">
      <w:rPr>
        <w:b/>
        <w:bCs/>
        <w:lang w:val="de-DE"/>
      </w:rPr>
      <w:t>Fehler! Verweisquelle konnte nicht gefunden werden.</w:t>
    </w:r>
    <w:r>
      <w:fldChar w:fldCharType="end"/>
    </w:r>
  </w:p>
  <w:p w14:paraId="223A0845" w14:textId="77777777" w:rsidR="00EC1452" w:rsidRPr="00976E3A" w:rsidRDefault="00C94B08" w:rsidP="00140D6C">
    <w:pPr>
      <w:pStyle w:val="Page"/>
      <w:rPr>
        <w:lang w:val="de-CH"/>
      </w:rPr>
    </w:pPr>
    <w:r w:rsidRPr="00976E3A">
      <w:rPr>
        <w:lang w:val="de-CH"/>
      </w:rPr>
      <w:t xml:space="preserve">Seite </w:t>
    </w:r>
    <w:r w:rsidRPr="00976E3A">
      <w:rPr>
        <w:lang w:val="de-CH"/>
      </w:rPr>
      <w:fldChar w:fldCharType="begin"/>
    </w:r>
    <w:r w:rsidRPr="00976E3A">
      <w:rPr>
        <w:lang w:val="de-CH"/>
      </w:rPr>
      <w:instrText xml:space="preserve"> PAGE  \* Arabic  \* MERGEFORMAT </w:instrText>
    </w:r>
    <w:r w:rsidRPr="00976E3A">
      <w:rPr>
        <w:lang w:val="de-CH"/>
      </w:rPr>
      <w:fldChar w:fldCharType="separate"/>
    </w:r>
    <w:r w:rsidR="00A86F5B">
      <w:rPr>
        <w:noProof/>
        <w:lang w:val="de-CH"/>
      </w:rPr>
      <w:t>2</w:t>
    </w:r>
    <w:r w:rsidRPr="00976E3A">
      <w:rPr>
        <w:lang w:val="de-CH"/>
      </w:rPr>
      <w:fldChar w:fldCharType="end"/>
    </w:r>
    <w:r w:rsidRPr="00976E3A">
      <w:rPr>
        <w:lang w:val="de-CH"/>
      </w:rPr>
      <w:t xml:space="preserve"> / </w:t>
    </w:r>
    <w:r w:rsidRPr="00976E3A">
      <w:rPr>
        <w:lang w:val="de-CH"/>
      </w:rPr>
      <w:fldChar w:fldCharType="begin"/>
    </w:r>
    <w:r w:rsidRPr="00976E3A">
      <w:rPr>
        <w:lang w:val="de-CH"/>
      </w:rPr>
      <w:instrText xml:space="preserve"> NUMPAGES  \* Arabic  \* MERGEFORMAT </w:instrText>
    </w:r>
    <w:r w:rsidRPr="00976E3A">
      <w:rPr>
        <w:lang w:val="de-CH"/>
      </w:rPr>
      <w:fldChar w:fldCharType="separate"/>
    </w:r>
    <w:r w:rsidR="00A86F5B">
      <w:rPr>
        <w:noProof/>
        <w:lang w:val="de-CH"/>
      </w:rPr>
      <w:t>2</w:t>
    </w:r>
    <w:r w:rsidRPr="00976E3A">
      <w:rPr>
        <w:noProof/>
        <w:lang w:val="de-CH"/>
      </w:rPr>
      <w:fldChar w:fldCharType="end"/>
    </w:r>
  </w:p>
  <w:p w14:paraId="275C03DA" w14:textId="77777777" w:rsidR="00EC1452" w:rsidRPr="00140D6C" w:rsidRDefault="00C94B08" w:rsidP="00140D6C">
    <w:pPr>
      <w:pStyle w:val="DocType"/>
    </w:pPr>
    <w:r>
      <w:fldChar w:fldCharType="begin"/>
    </w:r>
    <w:r>
      <w:instrText xml:space="preserve"> REF  Subject  \* MERGEFORMAT </w:instrText>
    </w:r>
    <w:r>
      <w:fldChar w:fldCharType="separate"/>
    </w:r>
    <w:r w:rsidR="007F0BFA">
      <w:rPr>
        <w:b/>
        <w:bCs/>
        <w:lang w:val="de-DE"/>
      </w:rPr>
      <w:t>Fehler! Verweisquelle konnte nicht gefunden werden.</w:t>
    </w:r>
    <w:r>
      <w:fldChar w:fldCharType="end"/>
    </w:r>
  </w:p>
  <w:p w14:paraId="100C924C" w14:textId="77777777" w:rsidR="008D2C3C" w:rsidRPr="00140D6C" w:rsidRDefault="0002376A" w:rsidP="00140D6C">
    <w:pPr>
      <w:pStyle w:val="DocType"/>
    </w:pPr>
  </w:p>
  <w:p w14:paraId="4D5527C1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3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4" w15:restartNumberingAfterBreak="0">
    <w:nsid w:val="62C158A1"/>
    <w:multiLevelType w:val="hybridMultilevel"/>
    <w:tmpl w:val="C988DBC6"/>
    <w:lvl w:ilvl="0" w:tplc="12FA48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.dateValue" w:val="42782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72380E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2376A"/>
    <w:rsid w:val="00034809"/>
    <w:rsid w:val="00040FD6"/>
    <w:rsid w:val="000425AB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3989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E03A7"/>
    <w:rsid w:val="000E45AA"/>
    <w:rsid w:val="000E5FFD"/>
    <w:rsid w:val="000E77DD"/>
    <w:rsid w:val="000F17CB"/>
    <w:rsid w:val="000F3291"/>
    <w:rsid w:val="000F5466"/>
    <w:rsid w:val="000F6D2C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2004"/>
    <w:rsid w:val="001162A3"/>
    <w:rsid w:val="0012191D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53962"/>
    <w:rsid w:val="001543B5"/>
    <w:rsid w:val="001553F4"/>
    <w:rsid w:val="0015654E"/>
    <w:rsid w:val="00156F1E"/>
    <w:rsid w:val="00157781"/>
    <w:rsid w:val="00160241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F2B"/>
    <w:rsid w:val="0019329B"/>
    <w:rsid w:val="001A0D83"/>
    <w:rsid w:val="001A1AF5"/>
    <w:rsid w:val="001A6337"/>
    <w:rsid w:val="001A7844"/>
    <w:rsid w:val="001B16E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24AF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3364"/>
    <w:rsid w:val="002C36C1"/>
    <w:rsid w:val="002C3897"/>
    <w:rsid w:val="002C415D"/>
    <w:rsid w:val="002C5BD7"/>
    <w:rsid w:val="002C7CF4"/>
    <w:rsid w:val="002D109E"/>
    <w:rsid w:val="002D16CB"/>
    <w:rsid w:val="002D19AF"/>
    <w:rsid w:val="002D201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1CB7"/>
    <w:rsid w:val="003223FF"/>
    <w:rsid w:val="00322C35"/>
    <w:rsid w:val="00322D36"/>
    <w:rsid w:val="0032754B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523B3"/>
    <w:rsid w:val="00352967"/>
    <w:rsid w:val="00357B7E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5B2A"/>
    <w:rsid w:val="0041637D"/>
    <w:rsid w:val="00420403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72F7"/>
    <w:rsid w:val="00450303"/>
    <w:rsid w:val="00453293"/>
    <w:rsid w:val="004575BA"/>
    <w:rsid w:val="00461A28"/>
    <w:rsid w:val="0046278D"/>
    <w:rsid w:val="00464422"/>
    <w:rsid w:val="00467333"/>
    <w:rsid w:val="00467601"/>
    <w:rsid w:val="004701A0"/>
    <w:rsid w:val="00471A74"/>
    <w:rsid w:val="00474ADC"/>
    <w:rsid w:val="00475BAB"/>
    <w:rsid w:val="00477065"/>
    <w:rsid w:val="0048010E"/>
    <w:rsid w:val="004806B8"/>
    <w:rsid w:val="00481655"/>
    <w:rsid w:val="00485BEE"/>
    <w:rsid w:val="0048601E"/>
    <w:rsid w:val="00486D68"/>
    <w:rsid w:val="004872E6"/>
    <w:rsid w:val="00487FD0"/>
    <w:rsid w:val="004913B4"/>
    <w:rsid w:val="004936CB"/>
    <w:rsid w:val="00496AEA"/>
    <w:rsid w:val="004A276A"/>
    <w:rsid w:val="004A3147"/>
    <w:rsid w:val="004A6F67"/>
    <w:rsid w:val="004A79D5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66"/>
    <w:rsid w:val="004E5CA9"/>
    <w:rsid w:val="004E7630"/>
    <w:rsid w:val="004F1137"/>
    <w:rsid w:val="004F2AE7"/>
    <w:rsid w:val="004F2D7D"/>
    <w:rsid w:val="004F2EDD"/>
    <w:rsid w:val="004F7B16"/>
    <w:rsid w:val="00503979"/>
    <w:rsid w:val="00504A70"/>
    <w:rsid w:val="005062A0"/>
    <w:rsid w:val="00506326"/>
    <w:rsid w:val="00507056"/>
    <w:rsid w:val="005079ED"/>
    <w:rsid w:val="0051398E"/>
    <w:rsid w:val="005168A9"/>
    <w:rsid w:val="00516DAB"/>
    <w:rsid w:val="0052559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BAA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313D"/>
    <w:rsid w:val="005D3404"/>
    <w:rsid w:val="005D5F6E"/>
    <w:rsid w:val="005D6579"/>
    <w:rsid w:val="005E045D"/>
    <w:rsid w:val="005E110D"/>
    <w:rsid w:val="005E14F3"/>
    <w:rsid w:val="005E5A04"/>
    <w:rsid w:val="005E7E3B"/>
    <w:rsid w:val="005F4162"/>
    <w:rsid w:val="005F555B"/>
    <w:rsid w:val="005F5911"/>
    <w:rsid w:val="00612F91"/>
    <w:rsid w:val="00615159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3122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3E0"/>
    <w:rsid w:val="00687B0D"/>
    <w:rsid w:val="00691AD3"/>
    <w:rsid w:val="00693729"/>
    <w:rsid w:val="006A3551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1027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700F29"/>
    <w:rsid w:val="007061F2"/>
    <w:rsid w:val="00706FA1"/>
    <w:rsid w:val="00710241"/>
    <w:rsid w:val="0071163A"/>
    <w:rsid w:val="0071379F"/>
    <w:rsid w:val="007144A7"/>
    <w:rsid w:val="00720962"/>
    <w:rsid w:val="00721B11"/>
    <w:rsid w:val="00722B3B"/>
    <w:rsid w:val="0072380E"/>
    <w:rsid w:val="00724543"/>
    <w:rsid w:val="00730FCB"/>
    <w:rsid w:val="00731AA0"/>
    <w:rsid w:val="00737DBF"/>
    <w:rsid w:val="00740118"/>
    <w:rsid w:val="00745B8E"/>
    <w:rsid w:val="00750EB1"/>
    <w:rsid w:val="0075324C"/>
    <w:rsid w:val="007543AF"/>
    <w:rsid w:val="00760D1B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810"/>
    <w:rsid w:val="007A4A79"/>
    <w:rsid w:val="007A5CB3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92D"/>
    <w:rsid w:val="007E0502"/>
    <w:rsid w:val="007E1351"/>
    <w:rsid w:val="007E1748"/>
    <w:rsid w:val="007E6993"/>
    <w:rsid w:val="007E6DA8"/>
    <w:rsid w:val="007F0BFA"/>
    <w:rsid w:val="007F2A97"/>
    <w:rsid w:val="007F4AA4"/>
    <w:rsid w:val="007F7FF6"/>
    <w:rsid w:val="0080013D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304C"/>
    <w:rsid w:val="00833E4F"/>
    <w:rsid w:val="0083412E"/>
    <w:rsid w:val="008341F9"/>
    <w:rsid w:val="00834F84"/>
    <w:rsid w:val="0083578E"/>
    <w:rsid w:val="008428AF"/>
    <w:rsid w:val="00842DA4"/>
    <w:rsid w:val="00842DFA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832F5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5328"/>
    <w:rsid w:val="008D42BE"/>
    <w:rsid w:val="008D620E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35C2"/>
    <w:rsid w:val="00935392"/>
    <w:rsid w:val="00940558"/>
    <w:rsid w:val="009406F3"/>
    <w:rsid w:val="009408F1"/>
    <w:rsid w:val="00941865"/>
    <w:rsid w:val="00943586"/>
    <w:rsid w:val="00943A0A"/>
    <w:rsid w:val="00943C42"/>
    <w:rsid w:val="00943EFA"/>
    <w:rsid w:val="00945488"/>
    <w:rsid w:val="00945FFF"/>
    <w:rsid w:val="00946141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1412"/>
    <w:rsid w:val="009F68DD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1999"/>
    <w:rsid w:val="00A83DAE"/>
    <w:rsid w:val="00A86F5B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E2D99"/>
    <w:rsid w:val="00AF21E4"/>
    <w:rsid w:val="00AF336D"/>
    <w:rsid w:val="00AF486A"/>
    <w:rsid w:val="00AF63AE"/>
    <w:rsid w:val="00B01FD4"/>
    <w:rsid w:val="00B02806"/>
    <w:rsid w:val="00B06A96"/>
    <w:rsid w:val="00B0709A"/>
    <w:rsid w:val="00B12B9A"/>
    <w:rsid w:val="00B16DB0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648B"/>
    <w:rsid w:val="00B975C4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DBA"/>
    <w:rsid w:val="00BD75BE"/>
    <w:rsid w:val="00BD79F8"/>
    <w:rsid w:val="00BE065A"/>
    <w:rsid w:val="00BE4672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77A"/>
    <w:rsid w:val="00C358A5"/>
    <w:rsid w:val="00C41842"/>
    <w:rsid w:val="00C44B84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4B08"/>
    <w:rsid w:val="00CA0671"/>
    <w:rsid w:val="00CA0B98"/>
    <w:rsid w:val="00CA1B75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F4635"/>
    <w:rsid w:val="00CF4943"/>
    <w:rsid w:val="00D020EE"/>
    <w:rsid w:val="00D03718"/>
    <w:rsid w:val="00D04790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6EA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A7E94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1995"/>
    <w:rsid w:val="00DD1E20"/>
    <w:rsid w:val="00DD22CB"/>
    <w:rsid w:val="00DD284F"/>
    <w:rsid w:val="00DD2D11"/>
    <w:rsid w:val="00DD3231"/>
    <w:rsid w:val="00DD5C54"/>
    <w:rsid w:val="00DD5F7D"/>
    <w:rsid w:val="00DD6795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2E6E"/>
    <w:rsid w:val="00E13953"/>
    <w:rsid w:val="00E13F38"/>
    <w:rsid w:val="00E14DB4"/>
    <w:rsid w:val="00E15A5F"/>
    <w:rsid w:val="00E200D1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00DD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6B16"/>
    <w:rsid w:val="00F3761C"/>
    <w:rsid w:val="00F417CB"/>
    <w:rsid w:val="00F41A27"/>
    <w:rsid w:val="00F422F6"/>
    <w:rsid w:val="00F4475A"/>
    <w:rsid w:val="00F45B05"/>
    <w:rsid w:val="00F4791C"/>
    <w:rsid w:val="00F54B33"/>
    <w:rsid w:val="00F55255"/>
    <w:rsid w:val="00F56A42"/>
    <w:rsid w:val="00F56A6C"/>
    <w:rsid w:val="00F61394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914FB"/>
    <w:rsid w:val="00F93773"/>
    <w:rsid w:val="00F963E4"/>
    <w:rsid w:val="00F97212"/>
    <w:rsid w:val="00FA0A88"/>
    <w:rsid w:val="00FA3129"/>
    <w:rsid w:val="00FA4FBC"/>
    <w:rsid w:val="00FA540F"/>
    <w:rsid w:val="00FA6595"/>
    <w:rsid w:val="00FB0E30"/>
    <w:rsid w:val="00FB0F3D"/>
    <w:rsid w:val="00FC018B"/>
    <w:rsid w:val="00FC0226"/>
    <w:rsid w:val="00FC0F11"/>
    <w:rsid w:val="00FC37CB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DFB068"/>
  <w15:docId w15:val="{43ADE334-EAE6-4018-9308-D5506A62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3493"/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CD43EA"/>
    <w:rPr>
      <w:rFonts w:ascii="Times New Roman" w:hAnsi="Times New Roman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CD43EA"/>
    <w:rPr>
      <w:rFonts w:ascii="Times New Roman" w:hAnsi="Times New Roman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150238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CD43EA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clear" w:pos="0"/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CD43EA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CD43EA"/>
    <w:rPr>
      <w:rFonts w:ascii="Times New Roman" w:eastAsia="Times New Roman" w:hAnsi="Times New Roman" w:cs="Times New Roman"/>
      <w:spacing w:val="4"/>
      <w:sz w:val="16"/>
      <w:szCs w:val="24"/>
      <w:lang w:val="en-GB" w:eastAsia="de-CH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F00C51"/>
    <w:pPr>
      <w:spacing w:line="190" w:lineRule="atLeast"/>
      <w:ind w:left="187"/>
    </w:pPr>
    <w:rPr>
      <w:sz w:val="16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sz w:val="18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CD43EA"/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0CBB"/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5B2B3D"/>
    <w:rPr>
      <w:sz w:val="16"/>
    </w:rPr>
  </w:style>
  <w:style w:type="paragraph" w:customStyle="1" w:styleId="ListTopic">
    <w:name w:val="List Topic"/>
    <w:basedOn w:val="Listennummer"/>
    <w:rsid w:val="00D817E2"/>
    <w:pPr>
      <w:tabs>
        <w:tab w:val="clear" w:pos="360"/>
        <w:tab w:val="left" w:pos="397"/>
        <w:tab w:val="left" w:pos="6946"/>
      </w:tabs>
      <w:spacing w:after="-1"/>
      <w:ind w:left="397" w:hanging="397"/>
    </w:pPr>
  </w:style>
  <w:style w:type="paragraph" w:customStyle="1" w:styleId="AgendaHeader">
    <w:name w:val="AgendaHeader"/>
    <w:basedOn w:val="Standard"/>
    <w:next w:val="Standard"/>
    <w:rsid w:val="00D817E2"/>
    <w:pPr>
      <w:tabs>
        <w:tab w:val="left" w:pos="6946"/>
      </w:tabs>
      <w:spacing w:after="-1"/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kumentTyp">
    <w:name w:val="DokumentTyp"/>
    <w:next w:val="Standard"/>
    <w:qFormat/>
    <w:rPr>
      <w:b/>
      <w:sz w:val="32"/>
    </w:rPr>
  </w:style>
  <w:style w:type="paragraph" w:customStyle="1" w:styleId="DocumentType">
    <w:name w:val="DocumentType"/>
    <w:next w:val="Standard"/>
    <w:qFormat/>
    <w:rPr>
      <w:b/>
      <w:sz w:val="32"/>
    </w:rPr>
  </w:style>
  <w:style w:type="paragraph" w:styleId="Listenabsatz">
    <w:name w:val="List Paragraph"/>
    <w:basedOn w:val="Standard"/>
    <w:uiPriority w:val="34"/>
    <w:qFormat/>
    <w:rsid w:val="00AF63A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355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3551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86F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86F5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86F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6F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6F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schaer\AppData\Local\Temp\Docunize\00%20Aktennotiz%20Berich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2293F08DAF40C7863E20B7B1A604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2312F3-C193-4440-9B73-D427DDECAF58}"/>
      </w:docPartPr>
      <w:docPartBody>
        <w:p w:rsidR="006D6504" w:rsidRDefault="00C35A77" w:rsidP="00C35A77">
          <w:pPr>
            <w:pStyle w:val="742293F08DAF40C7863E20B7B1A604909"/>
          </w:pPr>
          <w:r w:rsidRPr="00EA00D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823AAF7B9F84048B9E2A24B9750A9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95BC95-E145-4027-8152-4E6631FEBB14}"/>
      </w:docPartPr>
      <w:docPartBody>
        <w:p w:rsidR="00090A08" w:rsidRDefault="00C35A77" w:rsidP="00C35A77">
          <w:pPr>
            <w:pStyle w:val="0823AAF7B9F84048B9E2A24B9750A9D28"/>
          </w:pPr>
          <w:r>
            <w:rPr>
              <w:rStyle w:val="Platzhaltertext"/>
              <w:b/>
            </w:rPr>
            <w:t>geben Sie hier den Titel Ihrer Arbeit ein</w:t>
          </w:r>
          <w:r w:rsidRPr="000F6D2C">
            <w:rPr>
              <w:rStyle w:val="Platzhaltertext"/>
              <w:b/>
            </w:rPr>
            <w:t>.</w:t>
          </w:r>
        </w:p>
      </w:docPartBody>
    </w:docPart>
    <w:docPart>
      <w:docPartPr>
        <w:name w:val="E29E114916A846EE8C57D929E6F9A9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E22863-BB64-445F-BBAF-F243184A2786}"/>
      </w:docPartPr>
      <w:docPartBody>
        <w:p w:rsidR="00090A08" w:rsidRDefault="008B4101" w:rsidP="008B4101">
          <w:pPr>
            <w:pStyle w:val="E29E114916A846EE8C57D929E6F9A9E52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7AF504D3401C4617A727D947A5FCFF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721D9-75F7-4865-AEBC-669A1E676ADE}"/>
      </w:docPartPr>
      <w:docPartBody>
        <w:p w:rsidR="00090A08" w:rsidRDefault="00C35A77" w:rsidP="00C35A77">
          <w:pPr>
            <w:pStyle w:val="7AF504D3401C4617A727D947A5FCFF828"/>
          </w:pPr>
          <w:r>
            <w:rPr>
              <w:rStyle w:val="Platzhaltertext"/>
              <w:b/>
            </w:rPr>
            <w:t xml:space="preserve">wählen Sie einen Studiengang </w:t>
          </w:r>
          <w:r w:rsidRPr="000F6D2C">
            <w:rPr>
              <w:rStyle w:val="Platzhaltertext"/>
              <w:b/>
            </w:rPr>
            <w:t>aus.</w:t>
          </w:r>
        </w:p>
      </w:docPartBody>
    </w:docPart>
    <w:docPart>
      <w:docPartPr>
        <w:name w:val="29F300D832E8415F96719AA83C29C8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788546-C64E-4DDA-863B-5C59B063C4A0}"/>
      </w:docPartPr>
      <w:docPartBody>
        <w:p w:rsidR="00090A08" w:rsidRDefault="008B4101" w:rsidP="008B4101">
          <w:pPr>
            <w:pStyle w:val="29F300D832E8415F96719AA83C29C80E2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5B3D82FE7C16478B91399F0C1760E9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34D36-4270-462A-8E57-BA118726F8A6}"/>
      </w:docPartPr>
      <w:docPartBody>
        <w:p w:rsidR="00090A08" w:rsidRDefault="008B4101" w:rsidP="008B4101">
          <w:pPr>
            <w:pStyle w:val="5B3D82FE7C16478B91399F0C1760E9552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5D1203A618724081860F1184E8E3C9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3DA9E8-E089-40DF-9F35-17542DDE15F1}"/>
      </w:docPartPr>
      <w:docPartBody>
        <w:p w:rsidR="00090A08" w:rsidRDefault="008B4101" w:rsidP="008B4101">
          <w:pPr>
            <w:pStyle w:val="5D1203A618724081860F1184E8E3C94F2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1C5409E7547D4DA2881865BBF13D7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F5B5C6-72F4-4A25-B613-D8190E44EC46}"/>
      </w:docPartPr>
      <w:docPartBody>
        <w:p w:rsidR="00090A08" w:rsidRDefault="00C35A77" w:rsidP="00C35A77">
          <w:pPr>
            <w:pStyle w:val="1C5409E7547D4DA2881865BBF13D76EC7"/>
          </w:pPr>
          <w:r w:rsidRPr="008832F5">
            <w:rPr>
              <w:rStyle w:val="Platzhaltertext"/>
              <w:b/>
            </w:rPr>
            <w:t xml:space="preserve">hier </w:t>
          </w:r>
          <w:r>
            <w:rPr>
              <w:rStyle w:val="Platzhaltertext"/>
              <w:b/>
            </w:rPr>
            <w:t xml:space="preserve">Vorname und Name </w:t>
          </w:r>
          <w:r w:rsidRPr="008832F5">
            <w:rPr>
              <w:rStyle w:val="Platzhaltertext"/>
              <w:b/>
            </w:rPr>
            <w:t>erfassen</w:t>
          </w:r>
        </w:p>
      </w:docPartBody>
    </w:docPart>
    <w:docPart>
      <w:docPartPr>
        <w:name w:val="6A660397D6D14349B06038519C09E7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1D0B9-9ADD-4CF0-A1B3-E54DC69C8B42}"/>
      </w:docPartPr>
      <w:docPartBody>
        <w:p w:rsidR="00090A08" w:rsidRDefault="00C35A77" w:rsidP="00C35A77">
          <w:pPr>
            <w:pStyle w:val="6A660397D6D14349B06038519C09E7A77"/>
          </w:pPr>
          <w:r w:rsidRPr="00EA00D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2B5EF6-ED1D-4951-ADE4-7CFB1D185C27}"/>
      </w:docPartPr>
      <w:docPartBody>
        <w:p w:rsidR="00E34C4C" w:rsidRDefault="00C35A77">
          <w:r w:rsidRPr="00B9063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EF3CEF85E06421FB954F32B97515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A755EE-D6BA-497A-B765-CF1A924CEEE3}"/>
      </w:docPartPr>
      <w:docPartBody>
        <w:p w:rsidR="00E34C4C" w:rsidRDefault="00C35A77" w:rsidP="00C35A77">
          <w:pPr>
            <w:pStyle w:val="7EF3CEF85E06421FB954F32B975155744"/>
          </w:pPr>
          <w:r>
            <w:rPr>
              <w:rStyle w:val="Platzhaltertext"/>
              <w:b/>
            </w:rPr>
            <w:t>wä</w:t>
          </w:r>
          <w:r w:rsidRPr="00D626EA">
            <w:rPr>
              <w:rStyle w:val="Platzhaltertext"/>
              <w:b/>
            </w:rPr>
            <w:t xml:space="preserve">hlen Sie ein </w:t>
          </w:r>
          <w:r>
            <w:rPr>
              <w:rStyle w:val="Platzhaltertext"/>
              <w:b/>
            </w:rPr>
            <w:t>Semester</w:t>
          </w:r>
          <w:r w:rsidRPr="00D626EA">
            <w:rPr>
              <w:rStyle w:val="Platzhaltertext"/>
              <w:b/>
            </w:rPr>
            <w:t xml:space="preserve"> aus.</w:t>
          </w:r>
        </w:p>
      </w:docPartBody>
    </w:docPart>
    <w:docPart>
      <w:docPartPr>
        <w:name w:val="F5F8B349606D478EB2DF484D72E1D4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52BC32-2FCD-4623-A7B5-14CB3152C23D}"/>
      </w:docPartPr>
      <w:docPartBody>
        <w:p w:rsidR="00E34C4C" w:rsidRDefault="00C35A77" w:rsidP="00C35A77">
          <w:pPr>
            <w:pStyle w:val="F5F8B349606D478EB2DF484D72E1D4C34"/>
          </w:pPr>
          <w:r>
            <w:rPr>
              <w:rStyle w:val="Platzhaltertext"/>
            </w:rPr>
            <w:t>Ort, Datum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BD"/>
    <w:rsid w:val="00090A08"/>
    <w:rsid w:val="001660BD"/>
    <w:rsid w:val="001948A2"/>
    <w:rsid w:val="00312F65"/>
    <w:rsid w:val="00405603"/>
    <w:rsid w:val="006D6504"/>
    <w:rsid w:val="008B4101"/>
    <w:rsid w:val="00A42B78"/>
    <w:rsid w:val="00A838FD"/>
    <w:rsid w:val="00C35A77"/>
    <w:rsid w:val="00CD1DC4"/>
    <w:rsid w:val="00E3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5A77"/>
    <w:rPr>
      <w:color w:val="808080"/>
    </w:rPr>
  </w:style>
  <w:style w:type="paragraph" w:customStyle="1" w:styleId="8D2DDFCB7F53476385751FD937EFAA98">
    <w:name w:val="8D2DDFCB7F53476385751FD937EFAA98"/>
    <w:rsid w:val="001948A2"/>
  </w:style>
  <w:style w:type="paragraph" w:customStyle="1" w:styleId="EB76C58CF4C349D8973314AF3E35E40A">
    <w:name w:val="EB76C58CF4C349D8973314AF3E35E40A"/>
    <w:rsid w:val="001948A2"/>
  </w:style>
  <w:style w:type="paragraph" w:customStyle="1" w:styleId="2325C4600D5B46F2905F59C8A60E6B7C">
    <w:name w:val="2325C4600D5B46F2905F59C8A60E6B7C"/>
    <w:rsid w:val="001948A2"/>
  </w:style>
  <w:style w:type="paragraph" w:customStyle="1" w:styleId="1DBD1D2E0C094BF9BACDEA5795C7F653">
    <w:name w:val="1DBD1D2E0C094BF9BACDEA5795C7F653"/>
    <w:rsid w:val="001948A2"/>
  </w:style>
  <w:style w:type="paragraph" w:customStyle="1" w:styleId="1C727042285243C291B33E88B6EF4DC0">
    <w:name w:val="1C727042285243C291B33E88B6EF4DC0"/>
    <w:rsid w:val="001948A2"/>
  </w:style>
  <w:style w:type="paragraph" w:customStyle="1" w:styleId="742293F08DAF40C7863E20B7B1A60490">
    <w:name w:val="742293F08DAF40C7863E20B7B1A60490"/>
    <w:rsid w:val="001948A2"/>
  </w:style>
  <w:style w:type="paragraph" w:customStyle="1" w:styleId="1467D56CBAD24BE5860B891D0D9EF356">
    <w:name w:val="1467D56CBAD24BE5860B891D0D9EF356"/>
    <w:rsid w:val="008B4101"/>
  </w:style>
  <w:style w:type="paragraph" w:customStyle="1" w:styleId="0823AAF7B9F84048B9E2A24B9750A9D2">
    <w:name w:val="0823AAF7B9F84048B9E2A24B9750A9D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29E114916A846EE8C57D929E6F9A9E5">
    <w:name w:val="E29E114916A846EE8C57D929E6F9A9E5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">
    <w:name w:val="7AF504D3401C4617A727D947A5FCFF8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29F300D832E8415F96719AA83C29C80E">
    <w:name w:val="29F300D832E8415F96719AA83C29C80E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5B3D82FE7C16478B91399F0C1760E955">
    <w:name w:val="5B3D82FE7C16478B91399F0C1760E955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5D1203A618724081860F1184E8E3C94F">
    <w:name w:val="5D1203A618724081860F1184E8E3C94F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CECC2CB5174A442C820993B8768A5570">
    <w:name w:val="CECC2CB5174A442C820993B8768A5570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1">
    <w:name w:val="742293F08DAF40C7863E20B7B1A60490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467D56CBAD24BE5860B891D0D9EF3561">
    <w:name w:val="1467D56CBAD24BE5860B891D0D9EF356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0823AAF7B9F84048B9E2A24B9750A9D21">
    <w:name w:val="0823AAF7B9F84048B9E2A24B9750A9D2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29E114916A846EE8C57D929E6F9A9E51">
    <w:name w:val="E29E114916A846EE8C57D929E6F9A9E5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1">
    <w:name w:val="7AF504D3401C4617A727D947A5FCFF82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29F300D832E8415F96719AA83C29C80E1">
    <w:name w:val="29F300D832E8415F96719AA83C29C80E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5B3D82FE7C16478B91399F0C1760E9551">
    <w:name w:val="5B3D82FE7C16478B91399F0C1760E955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5D1203A618724081860F1184E8E3C94F1">
    <w:name w:val="5D1203A618724081860F1184E8E3C94F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CECC2CB5174A442C820993B8768A55701">
    <w:name w:val="CECC2CB5174A442C820993B8768A5570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2">
    <w:name w:val="742293F08DAF40C7863E20B7B1A60490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">
    <w:name w:val="1C5409E7547D4DA2881865BBF13D76EC"/>
    <w:rsid w:val="008B4101"/>
  </w:style>
  <w:style w:type="paragraph" w:customStyle="1" w:styleId="6A660397D6D14349B06038519C09E7A7">
    <w:name w:val="6A660397D6D14349B06038519C09E7A7"/>
    <w:rsid w:val="008B4101"/>
  </w:style>
  <w:style w:type="paragraph" w:customStyle="1" w:styleId="0823AAF7B9F84048B9E2A24B9750A9D22">
    <w:name w:val="0823AAF7B9F84048B9E2A24B9750A9D2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29E114916A846EE8C57D929E6F9A9E52">
    <w:name w:val="E29E114916A846EE8C57D929E6F9A9E5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2">
    <w:name w:val="7AF504D3401C4617A727D947A5FCFF82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29F300D832E8415F96719AA83C29C80E2">
    <w:name w:val="29F300D832E8415F96719AA83C29C80E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5B3D82FE7C16478B91399F0C1760E9552">
    <w:name w:val="5B3D82FE7C16478B91399F0C1760E955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5D1203A618724081860F1184E8E3C94F2">
    <w:name w:val="5D1203A618724081860F1184E8E3C94F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A660397D6D14349B06038519C09E7A71">
    <w:name w:val="6A660397D6D14349B06038519C09E7A7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3">
    <w:name w:val="742293F08DAF40C7863E20B7B1A604903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1">
    <w:name w:val="1C5409E7547D4DA2881865BBF13D76EC1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E0ADE46A64F49ACA9547EAA24CB5F12">
    <w:name w:val="8E0ADE46A64F49ACA9547EAA24CB5F12"/>
    <w:rsid w:val="00405603"/>
  </w:style>
  <w:style w:type="paragraph" w:customStyle="1" w:styleId="0823AAF7B9F84048B9E2A24B9750A9D23">
    <w:name w:val="0823AAF7B9F84048B9E2A24B9750A9D23"/>
    <w:rsid w:val="00405603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3">
    <w:name w:val="7AF504D3401C4617A727D947A5FCFF823"/>
    <w:rsid w:val="00405603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A660397D6D14349B06038519C09E7A72">
    <w:name w:val="6A660397D6D14349B06038519C09E7A72"/>
    <w:rsid w:val="00405603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4">
    <w:name w:val="742293F08DAF40C7863E20B7B1A604904"/>
    <w:rsid w:val="00405603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2">
    <w:name w:val="1C5409E7547D4DA2881865BBF13D76EC2"/>
    <w:rsid w:val="00405603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0823AAF7B9F84048B9E2A24B9750A9D24">
    <w:name w:val="0823AAF7B9F84048B9E2A24B9750A9D24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4">
    <w:name w:val="7AF504D3401C4617A727D947A5FCFF824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EF3CEF85E06421FB954F32B97515574">
    <w:name w:val="7EF3CEF85E06421FB954F32B97515574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A660397D6D14349B06038519C09E7A73">
    <w:name w:val="6A660397D6D14349B06038519C09E7A73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5">
    <w:name w:val="742293F08DAF40C7863E20B7B1A604905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5F8B349606D478EB2DF484D72E1D4C3">
    <w:name w:val="F5F8B349606D478EB2DF484D72E1D4C3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3">
    <w:name w:val="1C5409E7547D4DA2881865BBF13D76EC3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0823AAF7B9F84048B9E2A24B9750A9D25">
    <w:name w:val="0823AAF7B9F84048B9E2A24B9750A9D25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5">
    <w:name w:val="7AF504D3401C4617A727D947A5FCFF825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EF3CEF85E06421FB954F32B975155741">
    <w:name w:val="7EF3CEF85E06421FB954F32B975155741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A660397D6D14349B06038519C09E7A74">
    <w:name w:val="6A660397D6D14349B06038519C09E7A74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6">
    <w:name w:val="742293F08DAF40C7863E20B7B1A604906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5F8B349606D478EB2DF484D72E1D4C31">
    <w:name w:val="F5F8B349606D478EB2DF484D72E1D4C31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4">
    <w:name w:val="1C5409E7547D4DA2881865BBF13D76EC4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0823AAF7B9F84048B9E2A24B9750A9D26">
    <w:name w:val="0823AAF7B9F84048B9E2A24B9750A9D26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6">
    <w:name w:val="7AF504D3401C4617A727D947A5FCFF826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EF3CEF85E06421FB954F32B975155742">
    <w:name w:val="7EF3CEF85E06421FB954F32B975155742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A660397D6D14349B06038519C09E7A75">
    <w:name w:val="6A660397D6D14349B06038519C09E7A75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7">
    <w:name w:val="742293F08DAF40C7863E20B7B1A604907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5F8B349606D478EB2DF484D72E1D4C32">
    <w:name w:val="F5F8B349606D478EB2DF484D72E1D4C32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5">
    <w:name w:val="1C5409E7547D4DA2881865BBF13D76EC5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0823AAF7B9F84048B9E2A24B9750A9D27">
    <w:name w:val="0823AAF7B9F84048B9E2A24B9750A9D27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7">
    <w:name w:val="7AF504D3401C4617A727D947A5FCFF827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EF3CEF85E06421FB954F32B975155743">
    <w:name w:val="7EF3CEF85E06421FB954F32B975155743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A660397D6D14349B06038519C09E7A76">
    <w:name w:val="6A660397D6D14349B06038519C09E7A76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8">
    <w:name w:val="742293F08DAF40C7863E20B7B1A604908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5F8B349606D478EB2DF484D72E1D4C33">
    <w:name w:val="F5F8B349606D478EB2DF484D72E1D4C33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6">
    <w:name w:val="1C5409E7547D4DA2881865BBF13D76EC6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0823AAF7B9F84048B9E2A24B9750A9D28">
    <w:name w:val="0823AAF7B9F84048B9E2A24B9750A9D28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AF504D3401C4617A727D947A5FCFF828">
    <w:name w:val="7AF504D3401C4617A727D947A5FCFF828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EF3CEF85E06421FB954F32B975155744">
    <w:name w:val="7EF3CEF85E06421FB954F32B975155744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A660397D6D14349B06038519C09E7A77">
    <w:name w:val="6A660397D6D14349B06038519C09E7A77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9">
    <w:name w:val="742293F08DAF40C7863E20B7B1A604909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5F8B349606D478EB2DF484D72E1D4C34">
    <w:name w:val="F5F8B349606D478EB2DF484D72E1D4C34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7">
    <w:name w:val="1C5409E7547D4DA2881865BBF13D76EC7"/>
    <w:rsid w:val="00C35A77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8CB15ED3-4F5F-4374-B49E-1FDB5E9B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Aktennotiz Bericht.dotm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Schärli Regula HSLU T&amp;A</dc:creator>
  <cp:lastModifiedBy>Heer David</cp:lastModifiedBy>
  <cp:revision>5</cp:revision>
  <cp:lastPrinted>2018-04-24T10:48:00Z</cp:lastPrinted>
  <dcterms:created xsi:type="dcterms:W3CDTF">2018-09-11T10:42:00Z</dcterms:created>
  <dcterms:modified xsi:type="dcterms:W3CDTF">2018-09-11T12:17:00Z</dcterms:modified>
</cp:coreProperties>
</file>